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-839470</wp:posOffset>
                </wp:positionV>
                <wp:extent cx="4951095" cy="110998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095" cy="110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stellar" w:hAnsi="Castellar" w:cs="Castellar"/>
                                <w:color w:val="FFFFFF" w:themeColor="background1"/>
                                <w:sz w:val="96"/>
                                <w:szCs w:val="1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stellar" w:hAnsi="Castellar" w:cs="Castellar"/>
                                <w:color w:val="FFFFFF" w:themeColor="background1"/>
                                <w:sz w:val="96"/>
                                <w:szCs w:val="1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04.95pt;margin-top:-66.1pt;height:87.4pt;width:389.85pt;z-index:251669504;mso-width-relative:page;mso-height-relative:page;" filled="f" stroked="f" coordsize="21600,21600" o:gfxdata="UEsFBgAAAAAAAAAAAAAAAAAAAAAAAFBLAwQKAAAAAACHTuJAAAAAAAAAAAAAAAAABAAAAGRycy9Q&#10;SwMEFAAAAAgAh07iQGaKk5jcAAAACwEAAA8AAABkcnMvZG93bnJldi54bWxNj8tOwzAQRfdI/IM1&#10;SOxaOwaiJMSpUKQKCcGipRt2k3iaRMR2iN0HfD1mVZaje3TvmXJ1NiM70uwHZxUkSwGMbOv0YDsF&#10;u/f1IgPmA1qNo7Ok4Js8rKrrqxIL7U52Q8dt6Fgssb5ABX0IU8G5b3sy6JduIhuzvZsNhnjOHdcz&#10;nmK5GbkUIuUGBxsXepyo7qn93B6Mgpd6/YabRprsZ6yfX/dP09fu40Gp25tEPAILdA4XGP70ozpU&#10;0alxB6s9GxVIkecRVbBI7qQEFpE8y1NgjYJ7mQKvSv7/h+oXUEsDBBQAAAAIAIdO4kCJZJ8iPQIA&#10;AGcEAAAOAAAAZHJzL2Uyb0RvYy54bWytVMGO0zAQvSPxD5bvNElJl23VdFW2KkJasSsVxNl1nCaS&#10;7TG226R8APwBJy7c+a5+B2On7VYLhz1wccYz45l5b2YyvemUJDthXQO6oNkgpURoDmWjNwX99HH5&#10;6poS55kumQQtCroXjt7MXr6YtmYihlCDLIUlGES7SWsKWntvJknieC0UcwMwQqOxAquYx6vdJKVl&#10;LUZXMhmm6VXSgi2NBS6cQ+2iN9JjRPucgFBVDRcL4FsltO+jWiGZR0iuboyjs1htVQnu76vKCU9k&#10;QRGpjycmQXkdzmQ2ZZONZaZu+LEE9pwSnmBSrNGY9BxqwTwjW9v8FUo13IKDyg84qKQHEhlBFFn6&#10;hJtVzYyIWJBqZ86ku/8Xln/YPVjSlAXNKdFMYcMPP74ffv4+/PpG8kBPa9wEvVYG/Xz3FjocmpPe&#10;oTKg7iqrwhfxELQjufszuaLzhKMyH4+ydDyihKMtQ3F8HelPHp8b6/w7AYoEoaAWuxdJZbs757EU&#10;dD25hGwalo2UsYNSk7agV69HaXxwtuALqfFhANEXGyTfrbsjsjWUewRmoZ8MZ/iyweR3zPkHZnEU&#10;EAsui7/Ho5KASeAoUVKD/fovffDHDqGVkhZHq6Duy5ZZQYl8r7F34yzPwyzGSz56M8SLvbSsLy16&#10;q24BpzfDtTQ8isHfy5NYWVCfcafmISuamOaYu6D+JN76fuBxJ7mYz6MTTp9h/k6vDA+hezrnWw9V&#10;E5kONPXcHNnD+YsNOO5KGPDLe/R6/D/M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mipOY3AAA&#10;AAsBAAAPAAAAAAAAAAEAIAAAADgAAABkcnMvZG93bnJldi54bWxQSwECFAAUAAAACACHTuJAiWSf&#10;Ij0CAABnBAAADgAAAAAAAAABACAAAABB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stellar" w:hAnsi="Castellar" w:cs="Castellar"/>
                          <w:color w:val="FFFFFF" w:themeColor="background1"/>
                          <w:sz w:val="96"/>
                          <w:szCs w:val="1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stellar" w:hAnsi="Castellar" w:cs="Castellar"/>
                          <w:color w:val="FFFFFF" w:themeColor="background1"/>
                          <w:sz w:val="96"/>
                          <w:szCs w:val="1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7520940</wp:posOffset>
                </wp:positionV>
                <wp:extent cx="2232025" cy="5251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Personal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kills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208.7pt;margin-top:592.2pt;height:41.35pt;width:175.75pt;z-index:251680768;mso-width-relative:page;mso-height-relative:page;" filled="f" stroked="f" coordsize="21600,21600" o:gfxdata="UEsFBgAAAAAAAAAAAAAAAAAAAAAAAFBLAwQKAAAAAACHTuJAAAAAAAAAAAAAAAAABAAAAGRycy9Q&#10;SwMEFAAAAAgAh07iQGHopcvdAAAADQEAAA8AAABkcnMvZG93bnJldi54bWxNj81OwzAQhO9IvIO1&#10;SNyo4ygkIY1ToUgVEoJDSy/cnMRNotrrELs/8PQsp3Lb3RnNflOuLtawk5796FCCWETANLauG7GX&#10;sPtYP+TAfFDYKeNQS/jWHlbV7U2pis6dcaNP29AzCkFfKAlDCFPBuW8HbZVfuEkjaXs3WxVonXve&#10;zepM4dbwOIpSbtWI9GFQk64H3R62RyvhtV6/q00T2/zH1C9v++fpa/f5KOX9nYiWwIK+hKsZ/vAJ&#10;HSpiatwRO8+MhERkCVlJEHlCE1myNH8C1tApTjMBvCr5/xbVL1BLAwQUAAAACACHTuJA/3B2Dj0C&#10;AABoBAAADgAAAGRycy9lMm9Eb2MueG1srVTBjtMwEL0j8Q+W7zRpttmFqumqbFWEVLErFcTZdZwm&#10;ku0xttukfAD8AScu3Pmufgdjp+1WC4c9cHHHM5M3fm9mOrntlCQ7YV0DuqDDQUqJ0BzKRm8K+unj&#10;4tVrSpxnumQStCjoXjh6O335YtKascigBlkKSxBEu3FrClp7b8ZJ4ngtFHMDMEJjsAKrmMer3SSl&#10;ZS2iK5lkaXqdtGBLY4EL59A774P0iGifAwhV1XAxB75VQvse1QrJPFJydWMcncbXVpXg/r6qnPBE&#10;FhSZ+nhiEbTX4UymEzbeWGbqhh+fwJ7zhCecFGs0Fj1DzZlnZGubv6BUwy04qPyAg0p6IlERZDFM&#10;n2izqpkRkQtK7cxZdPf/YPmH3YMlTVnQ0Q0lmins+OHH98PP34df3wj6UKDWuDHmrQxm+u4tdDg2&#10;J79DZ+DdVVaFX2REMI7y7s/yis4Tjs4su8rSLKeEYyzP8uEoDzDJ49fGOv9OgCLBKKjF9kVV2W7p&#10;fJ96SgnFNCwaKWMLpSZtQa+v8jR+cI4guNRYI3Do3xos3627I7E1lHvkZaEfDWf4osHiS+b8A7M4&#10;C0gFt8Xf41FJwCJwtCipwX79lz/kY4swSkmLs1VQ92XLrKBEvtfYvDfD0SgMY7yM8psML/Yysr6M&#10;6K26AxzfIe6l4dEM+V6ezMqC+oxLNQtVMcQ0x9oF9SfzzvcTj0vJxWwWk3D8DPNLvTI8QPdyzrYe&#10;qiYqHWTqtTmqhwMYe3VcljDhl/eY9fgHMf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Yeily90A&#10;AAANAQAADwAAAAAAAAABACAAAAA4AAAAZHJzL2Rvd25yZXYueG1sUEsBAhQAFAAAAAgAh07iQP9w&#10;dg49AgAAaAQAAA4AAAAAAAAAAQAgAAAAQg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Personal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kills</w:t>
                      </w:r>
                    </w:p>
                    <w:p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1546225</wp:posOffset>
                </wp:positionV>
                <wp:extent cx="1307465" cy="52514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208.7pt;margin-top:121.75pt;height:41.35pt;width:102.95pt;z-index:251676672;mso-width-relative:page;mso-height-relative:page;" filled="f" stroked="f" coordsize="21600,21600" o:gfxdata="UEsFBgAAAAAAAAAAAAAAAAAAAAAAAFBLAwQKAAAAAACHTuJAAAAAAAAAAAAAAAAABAAAAGRycy9Q&#10;SwMEFAAAAAgAh07iQPnUxzbcAAAACwEAAA8AAABkcnMvZG93bnJldi54bWxNj8tOwzAQRfdI/IM1&#10;SOyoEycNVYhToUgVEoJFSzfsnHiaRNjjELsP+HrMCpaje3TvmWp9sYadcPajIwnpIgGG1Dk9Ui9h&#10;/7a5WwHzQZFWxhFK+EIP6/r6qlKldmfa4mkXehZLyJdKwhDCVHLuuwGt8gs3IcXs4GarQjznnutZ&#10;nWO5NVwkScGtGikuDGrCZsDuY3e0Ep6bzavatsKuvk3z9HJ4nD7370spb2/S5AFYwEv4g+FXP6pD&#10;HZ1adyTtmZGQp/d5RCWIPFsCi0QhsgxYKyEThQBeV/z/D/UPUEsDBBQAAAAIAIdO4kBgG30+PAIA&#10;AGgEAAAOAAAAZHJzL2Uyb0RvYy54bWytVM2O0zAQviPxDpbvNOnvQtV0VbYqQqrYlQri7DpOE8n2&#10;GNttUh4A3oATF+48V5+DsZN2q4XDHrg4Y8/4G3/fzGR22yhJDsK6CnRG+72UEqE55JXeZfTTx9Wr&#10;15Q4z3TOJGiR0aNw9Hb+8sWsNlMxgBJkLixBEO2mtclo6b2ZJonjpVDM9cAIjc4CrGIet3aX5JbV&#10;iK5kMkjTSVKDzY0FLpzD02XrpB2ifQ4gFEXFxRL4XgntW1QrJPNIyZWVcXQeX1sUgvv7onDCE5lR&#10;ZOrjiknQ3oY1mc/YdGeZKSvePYE95wlPOClWaUx6gVoyz8jeVn9BqYpbcFD4HgeVtESiIsiinz7R&#10;ZlMyIyIXlNqZi+ju/8HyD4cHS6o8o8MBJZoprPjpx/fTz9+nX98InqFAtXFTjNsYjPTNW2iwbc7n&#10;Dg8D76awKnyREUE/ynu8yCsaT3i4NExvRpMxJRx948G4PxoHmOTxtrHOvxOgSDAyarF8UVV2WDvf&#10;hp5DQjINq0rKWEKpSZ3RyXCcxgsXD4JLjTkCh/atwfLNtumIbSE/Ii8LbWs4w1cVJl8z5x+YxV5A&#10;Kjgt/h6XQgImgc6ipAT79V/nIR5LhF5KauytjLove2YFJfK9xuK96Y9GoRnjZjS+GeDGXnu21x69&#10;V3eA7dvHuTQ8miHey7NZWFCfcagWISu6mOaYO6P+bN75tuNxKLlYLGIQtp9hfq03hgfoVs7F3kNR&#10;RaWDTK02nXrYgLFW3bCEDr/ex6jHH8T8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PnUxzbcAAAA&#10;CwEAAA8AAAAAAAAAAQAgAAAAOAAAAGRycy9kb3ducmV2LnhtbFBLAQIUABQAAAAIAIdO4kBgG30+&#10;PAIAAGgEAAAOAAAAAAAAAAEAIAAAAEE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4902200</wp:posOffset>
                </wp:positionV>
                <wp:extent cx="2449830" cy="5251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830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208.7pt;margin-top:386pt;height:41.35pt;width:192.9pt;z-index:251678720;mso-width-relative:page;mso-height-relative:page;" filled="f" stroked="f" coordsize="21600,21600" o:gfxdata="UEsFBgAAAAAAAAAAAAAAAAAAAAAAAFBLAwQKAAAAAACHTuJAAAAAAAAAAAAAAAAABAAAAGRycy9Q&#10;SwMEFAAAAAgAh07iQJVcMczcAAAACwEAAA8AAABkcnMvZG93bnJldi54bWxNj8tOwzAQRfdI/IM1&#10;SOyonZCSKMSpUKQKCcGipRt2TuwmEfY4xO4Dvp5hVXYzmqM751ars7PsaOYwepSQLAQwg53XI/YS&#10;du/ruwJYiAq1sh6NhG8TYFVfX1Wq1P6EG3Pcxp5RCIZSSRhinErOQzcYp8LCTwbptvezU5HWued6&#10;VicKd5anQjxwp0akD4OaTDOY7nN7cBJemvWb2rSpK35s8/y6f5q+dh9LKW9vEvEILJpzvMDwp0/q&#10;UJNT6w+oA7MSsiTPCJWQ5ymVIqIQ9ymwloZllgOvK/6/Q/0LUEsDBBQAAAAIAIdO4kBPlq0fPQIA&#10;AGgEAAAOAAAAZHJzL2Uyb0RvYy54bWytVMFOGzEQvVfqP1i+l01CQiFig1IQVSVUkGjVs+P1sivZ&#10;Htd22KUf0P4Bp15673fxHX32JgHRHjj04oxnZt/4vZnJ8UlvNLtVPrRkSz7eG3GmrKSqtTcl//zp&#10;/M0hZyEKWwlNVpX8TgV+snj96rhzczWhhnSlPAOIDfPOlbyJ0c2LIshGGRH2yCmLYE3eiIirvykq&#10;LzqgG11MRqODoiNfOU9ShQDv2RDkG0T/EkCq61aqM5Jro2wcUL3SIoJSaFoX+CK/tq6VjJd1HVRk&#10;uuRgGvOJIrBX6SwWx2J+44VrWrl5gnjJE55xMqK1KLqDOhNRsLVv/4IyrfQUqI57kkwxEMmKgMV4&#10;9Eyb60Y4lblA6uB2oof/Bys/3l551lYl3z/izAqDjj/c/3j4+fvh13cGHwTqXJgj79ohM/bvqMfY&#10;bP0BzsS7r71Jv2DEEIe8dzt5VR+ZhHMynR4d7iMkEZtNZuPpLMEUj187H+J7RYYlo+Qe7cuqituL&#10;EIfUbUoqZum81Tq3UFvWlfxgfzbKH+wiANcWNRKH4a3Jiv2q3xBbUXUHXp6G0QhOnrcofiFCvBIe&#10;s4D3YlviJY5aE4rQxuKsIf/tX/6UjxYhylmH2Sp5+LoWXnGmP1g072g8nQI25st09naCi38aWT2N&#10;2LU5JYzvGHvpZDZTftRbs/ZkvmCplqkqQsJK1C553JqncZh4LKVUy2VOwvg5ES/stZMJepBzuY5U&#10;t1npJNOgzUY9DGDu1WZZ0oQ/veesxz+Ix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VXDHM3AAA&#10;AAsBAAAPAAAAAAAAAAEAIAAAADgAAABkcnMvZG93bnJldi54bWxQSwECFAAUAAAACACHTuJAT5at&#10;Hz0CAABoBAAADgAAAAAAAAABACAAAABB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2401570</wp:posOffset>
            </wp:positionH>
            <wp:positionV relativeFrom="paragraph">
              <wp:posOffset>7637780</wp:posOffset>
            </wp:positionV>
            <wp:extent cx="294640" cy="294640"/>
            <wp:effectExtent l="0" t="0" r="10160" b="10160"/>
            <wp:wrapNone/>
            <wp:docPr id="29" name="图片 29" descr="ios-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os-tod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2401570</wp:posOffset>
            </wp:positionH>
            <wp:positionV relativeFrom="paragraph">
              <wp:posOffset>4994910</wp:posOffset>
            </wp:positionV>
            <wp:extent cx="294640" cy="294640"/>
            <wp:effectExtent l="0" t="0" r="10160" b="10160"/>
            <wp:wrapNone/>
            <wp:docPr id="27" name="图片 27" descr="ios-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os-tod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2401570</wp:posOffset>
            </wp:positionH>
            <wp:positionV relativeFrom="paragraph">
              <wp:posOffset>1664970</wp:posOffset>
            </wp:positionV>
            <wp:extent cx="294640" cy="294640"/>
            <wp:effectExtent l="0" t="0" r="10160" b="10160"/>
            <wp:wrapNone/>
            <wp:docPr id="26" name="图片 26" descr="ios-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os-tod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-744855</wp:posOffset>
            </wp:positionH>
            <wp:positionV relativeFrom="paragraph">
              <wp:posOffset>6581140</wp:posOffset>
            </wp:positionV>
            <wp:extent cx="294640" cy="294640"/>
            <wp:effectExtent l="0" t="0" r="10160" b="10160"/>
            <wp:wrapNone/>
            <wp:docPr id="25" name="图片 25" descr="ios-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os-tod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4085590</wp:posOffset>
            </wp:positionV>
            <wp:extent cx="294640" cy="294640"/>
            <wp:effectExtent l="0" t="0" r="10160" b="10160"/>
            <wp:wrapNone/>
            <wp:docPr id="24" name="图片 24" descr="ios-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os-tod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1659890</wp:posOffset>
            </wp:positionV>
            <wp:extent cx="294640" cy="294640"/>
            <wp:effectExtent l="0" t="0" r="10160" b="10160"/>
            <wp:wrapNone/>
            <wp:docPr id="23" name="图片 23" descr="ios-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os-tod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1626235</wp:posOffset>
                </wp:positionV>
                <wp:extent cx="2729865" cy="381000"/>
                <wp:effectExtent l="0" t="0" r="1333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86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61.9pt;margin-top:128.05pt;height:30pt;width:214.95pt;z-index:251662336;v-text-anchor:middle;mso-width-relative:page;mso-height-relative:page;" fillcolor="#1F4E79 [1604]" filled="t" stroked="f" coordsize="21600,21600" o:gfxdata="UEsFBgAAAAAAAAAAAAAAAAAAAAAAAFBLAwQKAAAAAACHTuJAAAAAAAAAAAAAAAAABAAAAGRycy9Q&#10;SwMEFAAAAAgAh07iQAA9CIbWAAAADAEAAA8AAABkcnMvZG93bnJldi54bWxNj8FOwzAQRO9I/IO1&#10;SNxa24mIUIjTA9AriFIJuLnxEkeN7Si2m/L3bE9wm9WOZt40m7Mb2QnnOASvQK4FMPRdMIPvFezf&#10;t6t7YDFpb/QYPCr4wQib9vqq0bUJi3/D0y71jEJ8rLUCm9JUcx47i07HdZjQ0+87zE4nOueem1kv&#10;FO5GXghRcacHTw1WT/hosTvusqOS/Pn1wp+3/fJ6/Ii5xMo+Za3U7Y0UD8ASntOfGS74hA4tMR1C&#10;9iayUcFKFiWxJwXFXSWBkaUUF3EgIUnwtuH/R7S/UEsDBBQAAAAIAIdO4kBYOjg/fAIAAO0EAAAO&#10;AAAAZHJzL2Uyb0RvYy54bWytVMFuEzEQvSPxD5bvdJOQJmnUDYoagpAKrVQQZ8frzVqyPWbsZFN+&#10;BokbH8HnIH6DsXfTlsKhBy7eGc/sm5k3Mz5/dbCG7RUGDa7kw5MBZ8pJqLTblvzjh/WLGWchClcJ&#10;A06V/FYF/mrx/Nl56+dqBA2YSiEjEBfmrS95E6OfF0WQjbIinIBXjow1oBWRVNwWFYqW0K0pRoPB&#10;pGgBK48gVQh0u+qMvEfEpwBCXWupViB3VrnYoaIyIlJJodE+8EXOtq6VjFd1HVRkpuRUacwnBSF5&#10;k85icS7mWxS+0bJPQTwlhUc1WaEdBb2DWoko2A71X1BWS4QAdTyRYIuukMwIVTEcPOLmphFe5VqI&#10;6uDvSA//D1a+318j01XJJ5w5Yanhv75+//njG5skblof5uRy46+x1wKJqdBDjTZ9qQR2yHze3vGp&#10;DpFJuhxNR2ezySlnkmwvZ8PBIBNe3P/tMcQ3CixLQsmR+pVpFPvLECkiuR5dUrAARldrbUxWcLu5&#10;MMj2gno7XI9fT8/yv2Zn30HVXZ9SyGPM0Pln0D+AjGMtIYym5MqkoJmuaZZItJ54CW7LmTBbWhYZ&#10;MUdwkHLIo5OyW4nQdOEybDdTVkdaE6NtyWcpiWMWxlECidaOyCRtoLqlJiB00xm8XGuCvRQhXguk&#10;caS0aGHjFR21AcoVeomzBvDLv+6TP00JWTlrabypjs87gYoz89bR/JwNx+O0D1kZn05HpOBDy+ah&#10;xe3sBSSW6WnwMovJP5qjWCPYT7TXyxSVTMJJit0x1isXsVs7ehmkWi6zG+2AF/HS3XiZwFNXHSx3&#10;EWqdu3/PTk8abUHuX7+xac0e6tnr/pVa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APQiG1gAA&#10;AAwBAAAPAAAAAAAAAAEAIAAAADgAAABkcnMvZG93bnJldi54bWxQSwECFAAUAAAACACHTuJAWDo4&#10;P3wCAADtBAAADgAAAAAAAAABACAAAAA7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4950460</wp:posOffset>
                </wp:positionV>
                <wp:extent cx="2729865" cy="381000"/>
                <wp:effectExtent l="0" t="0" r="13335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86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182.3pt;margin-top:389.8pt;height:30pt;width:214.95pt;z-index:251660288;v-text-anchor:middle;mso-width-relative:page;mso-height-relative:page;" fillcolor="#1F4E79 [1604]" filled="t" stroked="f" coordsize="21600,21600" o:gfxdata="UEsFBgAAAAAAAAAAAAAAAAAAAAAAAFBLAwQKAAAAAACHTuJAAAAAAAAAAAAAAAAABAAAAGRycy9Q&#10;SwMEFAAAAAgAh07iQLHQ9+/ZAAAACwEAAA8AAABkcnMvZG93bnJldi54bWxNj0FPwzAMhe9I/IfI&#10;SNxYOjrarTTdAdgVtIHEdvMa01RrkqpJ1/HvMSe42X5P730u1xfbiTMNofVOwXyWgCBXe926RsHH&#10;++ZuCSJEdBo770jBNwVYV9dXJRbaT25L511sBIe4UKACE2NfSBlqQxbDzPfkWPvyg8XI69BIPeDE&#10;4baT90mSSYut4waDPT0Zqk+70XLJuD+8ypdNM72dPsOYUmaeR1Tq9maePIKIdIl/ZvjFZ3SomOno&#10;R6eD6BSk2SJjq4I8X/HAjny1eABxVLBM+SKrUv7/ofoBUEsDBBQAAAAIAIdO4kDm/THhfQIAAO8E&#10;AAAOAAAAZHJzL2Uyb0RvYy54bWytVM1uEzEQviPxDpbvdJOQNmnUTRU1BCEVWqkgzo7Xm7XkP2wn&#10;m/IySL3xEDwO4jX47N20pXDogYt3xjP7zcw3Mz4732tFdsIHaU1Jh0cDSoThtpJmU9JPH1evppSE&#10;yEzFlDWipLci0PP5yxdnrZuJkW2sqoQnADFh1rqSNjG6WVEE3gjNwpF1wsBYW69ZhOo3ReVZC3St&#10;itFgcFK01lfOWy5CwO2yM9Ie0T8H0Na15GJp+VYLEztULxSLKCk00gU6z9nWteDxqq6DiESVFJXG&#10;fCII5HU6i/kZm208c43kfQrsOSk8qUkzaRD0HmrJIiNbL/+C0pJ7G2wdj7jVRVdIZgRVDAdPuLlp&#10;mBO5FlAd3D3p4f/B8g+7a09khUkYU2KYRsd/ffv+88cdwQXYaV2YwenGXfteCxBTqfva6/RFEWSf&#10;Gb29Z1TsI+G4HE1Gp9OTY0o4bK+nw8EgU148/O18iG+F1SQJJfXoWCaS7S5DRES4HlxSsGCVrFZS&#10;qaz4zfpCebJj6O5wNX4zOc3/qq1+b6vu+hghDzFD559B/wBShrRAGE3gSjjDVNeYJojagZlgNpQw&#10;tcG68OhzBGNTDnl4UnZLFpouXIbtpkrLiEVRUpd0mpI4ZKEMEki0dkQmaW2rW7TB224+g+MrCdhL&#10;FuI18xhIpIWVjVc4amWRq+0lShrrv/7rPvljTmClpMWAo44vW+YFJeqdwQSdDsfjtBFZGR9PRlD8&#10;Y8v6scVs9YVNLONxcDyLyT+qg1h7qz9jsxcpKkzMcMTuGOuVi9gtHt4GLhaL7IYtcCxemhvHE3jq&#10;qrGLbbS1zN1/YKcnDXuQ+9fvbFq0x3r2enin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sdD3&#10;79kAAAALAQAADwAAAAAAAAABACAAAAA4AAAAZHJzL2Rvd25yZXYueG1sUEsBAhQAFAAAAAgAh07i&#10;QOb9MeF9AgAA7wQAAA4AAAAAAAAAAQAgAAAAPg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7579995</wp:posOffset>
                </wp:positionV>
                <wp:extent cx="2729865" cy="381000"/>
                <wp:effectExtent l="0" t="0" r="13335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86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182.3pt;margin-top:596.85pt;height:30pt;width:214.95pt;z-index:251661312;v-text-anchor:middle;mso-width-relative:page;mso-height-relative:page;" fillcolor="#1F4E79 [1604]" filled="t" stroked="f" coordsize="21600,21600" o:gfxdata="UEsFBgAAAAAAAAAAAAAAAAAAAAAAAFBLAwQKAAAAAACHTuJAAAAAAAAAAAAAAAAABAAAAGRycy9Q&#10;SwMEFAAAAAgAh07iQGWX8AbZAAAADQEAAA8AAABkcnMvZG93bnJldi54bWxNj8FOwzAQRO9I/IO1&#10;SNyok6ZNaYjTA9AriILUcnOTJY4ar6PYbsrfs5zguDOjmbfl5mJ7ccbRd44UpLMEBFLtmo5aBR/v&#10;27t7ED5oanTvCBV8o4dNdX1V6qJxE73heRdawSXkC63AhDAUUvraoNV+5gYk9r7caHXgc2xlM+qJ&#10;y20v50mSS6s74gWjB3w0WJ920fJIPHy+yOdtO72e9j5mmJunqJW6vUmTBxABL+EvDL/4jA4VMx1d&#10;pMaLXkGWL3KOspGusxUIjqzWiyWII0vzJUuyKuX/L6ofUEsDBBQAAAAIAIdO4kAZtFAxfAIAAO8E&#10;AAAOAAAAZHJzL2Uyb0RvYy54bWytVM1uEzEQviPxDpbvdJOQNmnUTRU1BCEVWqkgzo7Xm7XkP2wn&#10;m/IySL3xEDwO4jX47N20pXDogYt3xjP7zcw3Mz4732tFdsIHaU1Jh0cDSoThtpJmU9JPH1evppSE&#10;yEzFlDWipLci0PP5yxdnrZuJkW2sqoQnADFh1rqSNjG6WVEE3gjNwpF1wsBYW69ZhOo3ReVZC3St&#10;itFgcFK01lfOWy5CwO2yM9Ie0T8H0Na15GJp+VYLEztULxSLKCk00gU6z9nWteDxqq6DiESVFJXG&#10;fCII5HU6i/kZm208c43kfQrsOSk8qUkzaRD0HmrJIiNbL/+C0pJ7G2wdj7jVRVdIZgRVDAdPuLlp&#10;mBO5FlAd3D3p4f/B8g+7a09khUk4psQwjY7/+vb95487gguw07owg9ONu/a9FiCmUve11+mLIsg+&#10;M3p7z6jYR8JxOZqMTqcnQOawvZ4OB4NMefHwt/MhvhVWkySU1KNjmUi2uwwREeF6cEnBglWyWkml&#10;suI36wvlyY6hu8PV+M3kNP+rtvq9rbrrY4Q8xAydfwb9A0gZ0gJhNIEr4QxTXWOaIGoHZoLZUMLU&#10;BuvCo88RjE055OFJ2S1ZaLpwGbabKi0jFkVJXdJpSuKQhTJIINHaEZmkta1u0QZvu/kMjq8kYC9Z&#10;iNfMYyCRFlY2XuGolUWutpcoaaz/+q/75I85gZWSFgOOOr5smReUqHcGE3Q6HI/TRmRlfDwZQfGP&#10;LevHFrPVFzaxjMfB8Swm/6gOYu2t/ozNXqSoMDHDEbtjrFcuYrd4eBu4WCyyG7bAsXhpbhxP4Kmr&#10;xi620dYyd/+BnZ407EHuX7+zadEe69nr4Z2a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ll/AG&#10;2QAAAA0BAAAPAAAAAAAAAAEAIAAAADgAAABkcnMvZG93bnJldi54bWxQSwECFAAUAAAACACHTuJA&#10;GbRQMXwCAADvBAAADgAAAAAAAAABACAAAAA+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1626235</wp:posOffset>
                </wp:positionV>
                <wp:extent cx="2729865" cy="381000"/>
                <wp:effectExtent l="0" t="0" r="13335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86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82.3pt;margin-top:128.05pt;height:30pt;width:214.95pt;z-index:251659264;v-text-anchor:middle;mso-width-relative:page;mso-height-relative:page;" fillcolor="#1F4E79 [1604]" filled="t" stroked="f" coordsize="21600,21600" o:gfxdata="UEsFBgAAAAAAAAAAAAAAAAAAAAAAAFBLAwQKAAAAAACHTuJAAAAAAAAAAAAAAAAABAAAAGRycy9Q&#10;SwMEFAAAAAgAh07iQEkJdcrXAAAACwEAAA8AAABkcnMvZG93bnJldi54bWxNj8tOwzAQRfdI/IM1&#10;SOyokz5SCHG6ALoFUZAKu2k8xFFjO4rtpvw9wwqWM/foPqrN2fbiRGPovFOQzzIQ5BqvO9cqeH/b&#10;3tyCCBGdxt47UvBNATb15UWFpfaTe6XTLraCTVwoUYGJcSilDI0hi2HmB3KsffnRYuRzbKUecWJz&#10;28t5lhXSYuc4weBAD4aa4y5ZDkkfn8/yadtOL8d9SAsqzGNCpa6v8uweRKRz/IPhtz5Xh5o7HXxy&#10;OohewaJYFowqmK+KHAQT67vlCsSBpZw/sq7k/w31D1BLAwQUAAAACACHTuJA2AqEvX0CAADvBAAA&#10;DgAAAGRycy9lMm9Eb2MueG1srVTNbhMxEL4j8Q6W73STNG3SqJsqaghCKrRSQZwdrzdryX/YTjbl&#10;ZZC48RA8DuI1+OzdtKVw6IGLd8Yz+83MNzM+v9hrRXbCB2lNSYdHA0qE4baSZlPSjx9Wr6aUhMhM&#10;xZQ1oqR3ItCL+csX562biZFtrKqEJwAxYda6kjYxullRBN4IzcKRdcLAWFuvWYTqN0XlWQt0rYrR&#10;YHBatNZXzlsuQsDtsjPSHtE/B9DWteRiaflWCxM7VC8UiygpNNIFOs/Z1rXg8bqug4hElRSVxnwi&#10;COR1Oov5OZttPHON5H0K7DkpPKlJM2kQ9B5qySIjWy//gtKSextsHY+41UVXSGYEVQwHT7i5bZgT&#10;uRZQHdw96eH/wfL3uxtPZIVJOKbEMI2O//r6/eePbwQXYKd1YQanW3fjey1ATKXua6/TF0WQfWb0&#10;7p5RsY+E43I0GZ1NT08o4bAdT4eDQaa8ePjb+RDfCKtJEkrq0bFMJNtdhYiIcD24pGDBKlmtpFJZ&#10;8Zv1pfJkx9Dd4Wr8enKW/1Vb/c5W3fUJQh5ihs4/g/4BpAxpgTCawJVwhqmuMU0QtQMzwWwoYWqD&#10;deHR5wjGphzy8KTsliw0XbgM202VlhGLoqQu6TQlcchCGSSQaO2ITNLaVndog7fdfAbHVxKwVyzE&#10;G+YxkEgLKxuvcdTKIlfbS5Q01n/5133yx5zASkmLAUcdn7fMC0rUW4MJOhuOx2kjsjI+mYyg+MeW&#10;9WOL2epLm1jG4+B4FpN/VAex9lZ/wmYvUlSYmOGI3THWK5exWzy8DVwsFtkNW+BYvDK3jifw1FVj&#10;F9toa5m7/8BOTxr2IPev39m0aI/17PXwTs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EkJdcrX&#10;AAAACwEAAA8AAAAAAAAAAQAgAAAAOAAAAGRycy9kb3ducmV2LnhtbFBLAQIUABQAAAAIAIdO4kDY&#10;CoS9fQIAAO8EAAAOAAAAAAAAAAEAIAAAADw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6539865</wp:posOffset>
                </wp:positionV>
                <wp:extent cx="2729865" cy="381000"/>
                <wp:effectExtent l="0" t="0" r="13335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86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61.9pt;margin-top:514.95pt;height:30pt;width:214.95pt;z-index:251664384;v-text-anchor:middle;mso-width-relative:page;mso-height-relative:page;" fillcolor="#1F4E79 [1604]" filled="t" stroked="f" coordsize="21600,21600" o:gfxdata="UEsFBgAAAAAAAAAAAAAAAAAAAAAAAFBLAwQKAAAAAACHTuJAAAAAAAAAAAAAAAAABAAAAGRycy9Q&#10;SwMEFAAAAAgAh07iQM8OA1HZAAAADgEAAA8AAABkcnMvZG93bnJldi54bWxNj8FOwzAQRO9I/IO1&#10;SNxaO4kUtSFOD4VeQZRKwM2Nt3HU2I5iuyl/z/YEx50ZzbytN1c7sAtOofdOQrYUwNC1Xveuk3D4&#10;2C1WwEJUTqvBO5TwgwE2zf1drSrtZ/eOl33sGJW4UCkJJsax4jy0Bq0KSz+iI+/kJ6sinVPH9aRm&#10;KrcDz4UouVW9owWjRtwabM/7ZGkkfX2/8pddN7+dP0MqsDTPSUn5+JCJJ2ARr/EvDDd8QoeGmI4+&#10;OR3YIGGR5QWxR3JEvl4Do0whygzY8SatSOJNzf+/0fwCUEsDBBQAAAAIAIdO4kBnnzfGfQIAAO8E&#10;AAAOAAAAZHJzL2Uyb0RvYy54bWytVM1uEzEQviPxDpbvdJOQNmnUTRU1BCEVWqkgzo7Xm7XkP2wn&#10;m/IySL3xEDwO4jX47N20pXDogYt3xjP7zcw3Mz4732tFdsIHaU1Jh0cDSoThtpJmU9JPH1evppSE&#10;yEzFlDWipLci0PP5yxdnrZuJkW2sqoQnADFh1rqSNjG6WVEE3gjNwpF1wsBYW69ZhOo3ReVZC3St&#10;itFgcFK01lfOWy5CwO2yM9Ie0T8H0Na15GJp+VYLEztULxSLKCk00gU6z9nWteDxqq6DiESVFJXG&#10;fCII5HU6i/kZm208c43kfQrsOSk8qUkzaRD0HmrJIiNbL/+C0pJ7G2wdj7jVRVdIZgRVDAdPuLlp&#10;mBO5FlAd3D3p4f/B8g+7a09khUkYUmKYRsd/ffv+88cdwQXYaV2YwenGXfteCxBTqfva6/RFEWSf&#10;Gb29Z1TsI+G4HE1Gp9OTY0o4bK+nw8EgU148/O18iG+F1SQJJfXoWCaS7S5DRES4HlxSsGCVrFZS&#10;qaz4zfpCebJj6O5wNX4zOc3/qq1+b6vu+hghDzFD559B/wBShrRAGE3gSjjDVNeYJojagZlgNpQw&#10;tcG68OhzBGNTDnl4UnZLFpouXIbtpkrLiEVRUpd0mpI4ZKEMEki0dkQmaW2rW7TB224+g+MrCdhL&#10;FuI18xhIpIWVjVc4amWRq+0lShrrv/7rPvljTmClpMWAo44vW+YFJeqdwQSdDsfjtBFZGR9PRlD8&#10;Y8v6scVs9YVNLONxcDyLyT+qg1h7qz9jsxcpKkzMcMTuGOuVi9gtHt4GLhaL7IYtcCxemhvHE3jq&#10;qrGLbbS1zN1/YKcnDXuQ+9fvbFq0x3r2enin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zw4D&#10;UdkAAAAOAQAADwAAAAAAAAABACAAAAA4AAAAZHJzL2Rvd25yZXYueG1sUEsBAhQAFAAAAAgAh07i&#10;QGefN8Z9AgAA7wQAAA4AAAAAAAAAAQAgAAAAPg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4039870</wp:posOffset>
                </wp:positionV>
                <wp:extent cx="2729865" cy="381000"/>
                <wp:effectExtent l="0" t="0" r="1333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86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61.9pt;margin-top:318.1pt;height:30pt;width:214.95pt;z-index:251663360;v-text-anchor:middle;mso-width-relative:page;mso-height-relative:page;" fillcolor="#1F4E79 [1604]" filled="t" stroked="f" coordsize="21600,21600" o:gfxdata="UEsFBgAAAAAAAAAAAAAAAAAAAAAAAFBLAwQKAAAAAACHTuJAAAAAAAAAAAAAAAAABAAAAGRycy9Q&#10;SwMEFAAAAAgAh07iQBcGgr3XAAAADAEAAA8AAABkcnMvZG93bnJldi54bWxNj8FOwzAQRO9I/IO1&#10;SNxaO4lkQYjTQ6FXEAUJuLnxNo4a21FsN+XvWU5w3NnRzJtmc3EjO+Mch+AVFGsBDH0XzOB7Be9v&#10;u9UdsJi0N3oMHhV8Y4RNe33V6NqExb/ieZ96RiE+1lqBTWmqOY+dRafjOkzo6XcMs9OJzrnnZtYL&#10;hbuRl0JI7vTgqcHqCbcWu9M+OyrJn1/P/GnXLy+nj5grlPYxa6VubwrxACzhJf2Z4Ref0KElpkPI&#10;3kQ2KlgVZUXsSYGsZAmMLJWQBbADKfek8Lbh/0e0P1BLAwQUAAAACACHTuJA4Be38nwCAADtBAAA&#10;DgAAAGRycy9lMm9Eb2MueG1srVTBbhMxEL0j8Q+W73STkDZp1E0VNQQhFVqpIM6O15u1ZHvM2Mmm&#10;/AxSb3wEn4P4DcbeTVsKhx64eGc8s29m3sz47HxvDdspDBpcyYdHA86Uk1Bptyn5p4+rV1POQhSu&#10;EgacKvmtCvx8/vLFWetnagQNmEohIxAXZq0veROjnxVFkI2yIhyBV46MNaAVkVTcFBWKltCtKUaD&#10;wUnRAlYeQaoQ6HbZGXmPiM8BhLrWUi1Bbq1ysUNFZUSkkkKjfeDznG1dKxmv6jqoyEzJqdKYTwpC&#10;8jqdxfxMzDYofKNln4J4TgpParJCOwp6D7UUUbAt6r+grJYIAep4JMEWXSGZEapiOHjCzU0jvMq1&#10;ENXB35Me/h+s/LC7Rqarkk84c8JSw399+/7zxx2bJG5aH2bkcuOvsdcCianQfY02fakEts983t7z&#10;qfaRSbocTUan05NjziTZXk+Hg0EmvHj422OIbxVYloSSI/Ur0yh2lyFSRHI9uKRgAYyuVtqYrOBm&#10;fWGQ7QT1drgav5mc5n/N1r6Hqrs+ppCHmKHzz6B/ABnHWkIYTciVSUEzXdMskWg98RLchjNhNrQs&#10;MmKO4CDlkEcnZbcUoenCZdhupqyOtCZG25JPUxKHLIyjBBKtHZFJWkN1S01A6KYzeLnSBHspQrwW&#10;SONIadHCxis6agOUK/QSZw3g13/dJ3+aErJy1tJ4Ux1ftgIVZ+ado/k5HY7HaR+yMj6ejEjBx5b1&#10;Y4vb2gtILNPT4GUWk380B7FGsJ9prxcpKpmEkxS7Y6xXLmK3dvQySLVYZDfaAS/ipbvxMoGnrjpY&#10;bCPUOnf/gZ2eNNqC3L9+Y9OaPdaz18MrNf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FwaCvdcA&#10;AAAMAQAADwAAAAAAAAABACAAAAA4AAAAZHJzL2Rvd25yZXYueG1sUEsBAhQAFAAAAAgAh07iQOAX&#10;t/J8AgAA7QQAAA4AAAAAAAAAAQAgAAAAPA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56"/>
          <w:szCs w:val="9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-417195</wp:posOffset>
            </wp:positionH>
            <wp:positionV relativeFrom="paragraph">
              <wp:posOffset>-467360</wp:posOffset>
            </wp:positionV>
            <wp:extent cx="1811020" cy="1810385"/>
            <wp:effectExtent l="57150" t="57150" r="74930" b="75565"/>
            <wp:wrapTopAndBottom/>
            <wp:docPr id="9" name="图片 9" descr="C:\Users\dell\Desktop\简历头像\灰○(1)\灰○\_0001s_0000_黄大.png_0001s_0000_黄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dell\Desktop\简历头像\灰○(1)\灰○\_0001s_0000_黄大.png_0001s_0000_黄大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810385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ragraph">
                  <wp:posOffset>5427980</wp:posOffset>
                </wp:positionV>
                <wp:extent cx="4582795" cy="2584450"/>
                <wp:effectExtent l="0" t="0" r="0" b="0"/>
                <wp:wrapNone/>
                <wp:docPr id="2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795" cy="2584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Healthmade Solutions (2015 - present)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Direct software design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Evaluate interface between hardware and software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Advice customers regarding maintenance of software system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RealPro Software (2014 - 2015)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Stored, retrieved, and manipulated data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Modified existing softwares to correct errors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Prepared detailed reports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80.2pt;margin-top:427.4pt;height:203.5pt;width:360.85pt;z-index:251679744;mso-width-relative:page;mso-height-relative:page;" filled="f" stroked="f" coordsize="21600,21600" o:gfxdata="UEsFBgAAAAAAAAAAAAAAAAAAAAAAAFBLAwQKAAAAAACHTuJAAAAAAAAAAAAAAAAABAAAAGRycy9Q&#10;SwMEFAAAAAgAh07iQFxLpPPZAAAADQEAAA8AAABkcnMvZG93bnJldi54bWxNj8tOwzAQRfdI/IM1&#10;ldhR26GNohCnQjwkFmwoYT+NTRw1tqPYbdK/Z7qC3Yzm6M651W5xAzubKfbBK5BrAcz4Nujedwqa&#10;r7f7AlhM6DUOwRsFFxNhV9/eVFjqMPtPc96njlGIjyUqsCmNJeextcZhXIfReLr9hMlhonXquJ5w&#10;pnA38EyInDvsPX2wOJpna9rj/uQUpKSf5KV5dfH9e/l4ma1ot9godbeS4hFYMkv6g+GqT+pQk9Mh&#10;nLyObFDwkIsNoQqK7YY6XAlRZBLYgaYslwXwuuL/W9S/UEsDBBQAAAAIAIdO4kCYBS11vQEAAF8D&#10;AAAOAAAAZHJzL2Uyb0RvYy54bWytU0Fu2zAQvBfIHwjeY9mC3bqC5aCNkV6KtkDaB9AUZREQuQyX&#10;tuQPtD/oqZfe+y6/I0tKcYrkkkMuFLm7nJ2ZpVZXvWnZQXnUYEs+m0w5U1ZCpe2u5D++31wuOcMg&#10;bCVasKrkR4X8an3xZtW5QuXQQFspzwjEYtG5kjchuCLLUDbKCJyAU5aSNXgjAh39Lqu86AjdtFk+&#10;nb7NOvCV8yAVIkU3Q5KPiP4lgFDXWqoNyL1RNgyoXrUikCRstEO+TmzrWsnwta5RBdaWnJSGtFIT&#10;2m/jmq1Xoth54RotRwriJRSeaDJCW2p6htqIINje62dQRksPCHWYSDDZICQ5Qipm0yfe3DbCqaSF&#10;rEZ3Nh1fD1Z+OXzzTFclz2ecWWFo4qffv05//p3+/mSz6E/nsKCyW0eFof8IPb2ahzhSMMrua2/i&#10;lwQxypO7x7O7qg9MUnC+WObv3i84k5TLF8v5fJH8zx6vO4/hkwLD4qbknsaXXBWHzxiICpU+lMRu&#10;Fm5028Z45DhwibvQb/uR+BaqI/HuaMIlx7u98IozH9prSA8ioqD7sA+ElBrE68OdEZV8T33HNxIH&#10;+/85VT3+F+t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XEuk89kAAAANAQAADwAAAAAAAAABACAA&#10;AAA4AAAAZHJzL2Rvd25yZXYueG1sUEsBAhQAFAAAAAgAh07iQJgFLXW9AQAAXwMAAA4AAAAAAAAA&#10;AQAgAAAAPg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Healthmade Solutions (2015 - present)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Direct software design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Evaluate interface between hardware and software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Advice customers regarding maintenance of software system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RealPro Software (2014 - 2015)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Stored, retrieved, and manipulated data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Modified existing softwares to correct errors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Prepared detailed reports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ragraph">
                  <wp:posOffset>8072120</wp:posOffset>
                </wp:positionV>
                <wp:extent cx="4122420" cy="645160"/>
                <wp:effectExtent l="0" t="0" r="0" b="0"/>
                <wp:wrapNone/>
                <wp:docPr id="2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645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0"/>
                              <w:jc w:val="left"/>
                              <w:textAlignment w:val="auto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Proficient in J2EE architecture, MVC, Spring, mybatis, Webservice and other mainstream development frameworks and technologies</w:t>
                            </w:r>
                            <w:r>
                              <w:rPr>
                                <w:rFonts w:hint="eastAsia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80.2pt;margin-top:635.6pt;height:50.8pt;width:324.6pt;z-index:251681792;mso-width-relative:page;mso-height-relative:page;" filled="f" stroked="f" coordsize="21600,21600" o:gfxdata="UEsFBgAAAAAAAAAAAAAAAAAAAAAAAFBLAwQKAAAAAACHTuJAAAAAAAAAAAAAAAAABAAAAGRycy9Q&#10;SwMEFAAAAAgAh07iQOFwA/DaAAAADgEAAA8AAABkcnMvZG93bnJldi54bWxNj8FOwzAMhu9IvENk&#10;JG4saQfdKE0nBEziwIVR7l4T2orGqZps7d5+3glutv5Pvz8Xm9n14mjH0HnSkCwUCEu1Nx01Gqqv&#10;7d0aRIhIBntPVsPJBtiU11cF5sZP9GmPu9gILqGQo4Y2xiGXMtStdRgWfrDE2Y8fHUZex0aaEScu&#10;d71Mlcqkw474QouDfWlt/bs7OA0xmufkVL258P49f7xOraofsNL69iZRTyCineMfDBd9VoeSnfb+&#10;QCaIXsMyU/eMcpCukhTEBVHqMQOx52m5Stcgy0L+f6M8A1BLAwQUAAAACACHTuJAlWx2AbkBAABe&#10;AwAADgAAAGRycy9lMm9Eb2MueG1srVPBjtMwEL0j8Q+W7zRNVCoUNV0B1XJBgLTwAa5jN5Zij/G4&#10;TfoD8AecuHDnu/odjJ1sFy2XPXBx7Jnxm/feOJub0fbspAIacA0vF0vOlJPQGndo+JfPty9ecYZR&#10;uFb04FTDzwr5zfb5s83ga1VBB32rAiMQh/XgG97F6OuiQNkpK3ABXjlKaghWRDqGQ9EGMRC67Ytq&#10;uVwXA4TWB5AKkaK7KclnxPAUQNDaSLUDebTKxQk1qF5EkoSd8ci3ma3WSsaPWqOKrG84KY15pSa0&#10;36e12G5EfQjCd0bOFMRTKDzSZIVx1PQKtRNRsGMw/0BZIwMg6LiQYItJSHaEVJTLR97cdcKrrIWs&#10;Rn81Hf8frPxw+hSYaRte0dydsDTxy4/vl5+/L7++sTL5M3isqezOU2Ec38BIr+Y+jhRMskcdbPqS&#10;IEZ5cvd8dVeNkUkKrsqqWlWUkpRbr16W62x/8XDbB4zvFFiWNg0PNL1sqji9x0hMqPS+JDVzcGv6&#10;PsUTxYlK2sVxP86899CeifZAA244fj2KoDgLsX8L+T0kFPSvj5GQcoN0fbozo5Ltue/8RNJc/z7n&#10;qoffYvs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4XAD8NoAAAAOAQAADwAAAAAAAAABACAAAAA4&#10;AAAAZHJzL2Rvd25yZXYueG1sUEsBAhQAFAAAAAgAh07iQJVsdgG5AQAAXgMAAA4AAAAAAAAAAQAg&#10;AAAAPwEAAGRycy9lMm9Eb2MueG1sUEsFBgAAAAAGAAYAWQEAAG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0"/>
                        <w:jc w:val="left"/>
                        <w:textAlignment w:val="auto"/>
                        <w:rPr>
                          <w:rFonts w:hint="eastAsia" w:eastAsiaTheme="minor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Proficient in J2EE architecture, MVC, Spring, mybatis, Webservice and other mainstream development frameworks and technologies</w:t>
                      </w:r>
                      <w:r>
                        <w:rPr>
                          <w:rFonts w:hint="eastAsia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2172335</wp:posOffset>
                </wp:positionV>
                <wp:extent cx="2489835" cy="147637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35" cy="1476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line="240" w:lineRule="auto"/>
                              <w:ind w:left="0"/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Email: youremail gmalxom</w:t>
                            </w:r>
                          </w:p>
                          <w:p>
                            <w:pPr>
                              <w:pStyle w:val="4"/>
                              <w:kinsoku/>
                              <w:spacing w:line="240" w:lineRule="auto"/>
                              <w:ind w:left="0"/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Phom: 895 555 555</w:t>
                            </w:r>
                          </w:p>
                          <w:p>
                            <w:pPr>
                              <w:pStyle w:val="4"/>
                              <w:kinsoku/>
                              <w:spacing w:line="240" w:lineRule="auto"/>
                              <w:ind w:left="0"/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Address: 4397 Aaron Smith</w:t>
                            </w:r>
                          </w:p>
                          <w:p>
                            <w:pPr>
                              <w:pStyle w:val="4"/>
                              <w:kinsoku/>
                              <w:spacing w:line="240" w:lineRule="auto"/>
                              <w:ind w:left="0"/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Drive Harrisburg, PA 17101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8.9pt;margin-top:171.05pt;height:116.25pt;width:196.05pt;z-index:251671552;mso-width-relative:page;mso-height-relative:page;" filled="f" stroked="f" coordsize="21600,21600" o:gfxdata="UEsFBgAAAAAAAAAAAAAAAAAAAAAAAFBLAwQKAAAAAACHTuJAAAAAAAAAAAAAAAAABAAAAGRycy9Q&#10;SwMEFAAAAAgAh07iQLzUQBPaAAAADAEAAA8AAABkcnMvZG93bnJldi54bWxNj81OwzAQhO9IvIO1&#10;SNxa22naoJBNhfiROHChhLsbL3FEbEex26RvjznBcTSjmW+q/WIHdqYp9N4hyLUARq71uncdQvPx&#10;sroDFqJyWg3eEcKFAuzr66tKldrP7p3Oh9ixVOJCqRBMjGPJeWgNWRXWfiSXvC8/WRWTnDquJzWn&#10;cjvwTIgdt6p3acGokR4Ntd+Hk0WIUT/IS/Nsw+vn8vY0G9FuVYN4eyPFPbBIS/wLwy9+Qoc6MR39&#10;yenABoSVlEVijwibPJPAUiQr8g2wI8K2yHfA64r/P1H/AFBLAwQUAAAACACHTuJALnuKfbwBAABf&#10;AwAADgAAAGRycy9lMm9Eb2MueG1srVNLbtswEN0X6B0I7mvZys8RLAdtjWRTtAHSHoCmSIuAyGE5&#10;tCVfIL1BV910n3P5HBlKihOkmyy6ociZ4Zv33lCLq842bKcCGnAln02mnCknoTJuU/If368/zDnD&#10;KFwlGnCq5HuF/Gr5/t2i9YXKoYamUoERiMOi9SWvY/RFlqGslRU4Aa8cJTUEKyIdwyargmgJ3TZZ&#10;Pp2eZy2EygeQCpGiqyHJR8TwFkDQ2ki1Arm1ysUBNahGRJKEtfHIlz1brZWM37RGFVlTclIa+5Wa&#10;0H6d1my5EMUmCF8bOVIQb6HwSpMVxlHTI9RKRMG2wfwDZY0MgKDjRILNBiG9I6RiNn3lzV0tvOq1&#10;kNXoj6bj/4OVX3e3gZmKXkLOmROWJn74/evw5+Hw957lyZ/WY0Fld54KY/cJOqp9iiMFk+xOB5u+&#10;JIhRntzdH91VXWSSgvnp/HJ+csaZpNzs9OL85OIs4WTP133AeKPAsrQpeaDx9a6K3ReMQ+lTSerm&#10;4No0TYonjgOXtIvduhuJr6HaE++WJlxy/LkVQXEWYvMZ+geRUNB/3EZC6huk68OdEZV87ymObyQN&#10;9uW5r3r+L5a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vNRAE9oAAAAMAQAADwAAAAAAAAABACAA&#10;AAA4AAAAZHJzL2Rvd25yZXYueG1sUEsBAhQAFAAAAAgAh07iQC57in28AQAAXwMAAA4AAAAAAAAA&#10;AQAgAAAAPw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/>
                        <w:spacing w:line="240" w:lineRule="auto"/>
                        <w:ind w:left="0"/>
                        <w:jc w:val="lef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Email: youremail gmalxom</w:t>
                      </w:r>
                    </w:p>
                    <w:p>
                      <w:pPr>
                        <w:pStyle w:val="4"/>
                        <w:kinsoku/>
                        <w:spacing w:line="240" w:lineRule="auto"/>
                        <w:ind w:left="0"/>
                        <w:jc w:val="lef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Phom: 895 555 555</w:t>
                      </w:r>
                    </w:p>
                    <w:p>
                      <w:pPr>
                        <w:pStyle w:val="4"/>
                        <w:kinsoku/>
                        <w:spacing w:line="240" w:lineRule="auto"/>
                        <w:ind w:left="0"/>
                        <w:jc w:val="lef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Address: 4397 Aaron Smith</w:t>
                      </w:r>
                    </w:p>
                    <w:p>
                      <w:pPr>
                        <w:pStyle w:val="4"/>
                        <w:kinsoku/>
                        <w:spacing w:line="240" w:lineRule="auto"/>
                        <w:ind w:left="0"/>
                        <w:jc w:val="lef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Drive Harrisburg, PA 17101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7096125</wp:posOffset>
                </wp:positionV>
                <wp:extent cx="2666365" cy="1198880"/>
                <wp:effectExtent l="0" t="0" r="0" b="0"/>
                <wp:wrapNone/>
                <wp:docPr id="2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365" cy="1198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auto"/>
                              <w:rPr>
                                <w:rFonts w:hint="default" w:asciiTheme="minorAscii" w:hAnsiTheme="minorBid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 w:hAnsiTheme="minorBid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Eleventh Challenge Cup Business Plan Competition National Bronze, provincial grand prize National Class Scholarship</w:t>
                            </w:r>
                            <w:r>
                              <w:rPr>
                                <w:rFonts w:hint="eastAsia" w:asciiTheme="minorAscii" w:hAnsiTheme="minorBid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59.4pt;margin-top:558.75pt;height:94.4pt;width:209.95pt;z-index:251675648;mso-width-relative:page;mso-height-relative:page;" filled="f" stroked="f" coordsize="21600,21600" o:gfxdata="UEsFBgAAAAAAAAAAAAAAAAAAAAAAAFBLAwQKAAAAAACHTuJAAAAAAAAAAAAAAAAABAAAAGRycy9Q&#10;SwMEFAAAAAgAh07iQC8IavDZAAAADgEAAA8AAABkcnMvZG93bnJldi54bWxNj81OwzAQhO9IvIO1&#10;lbi1tolaqhCnQvxIHLjQhvs2NknUeB3FbpO+PcsJjrMzmvm22M2+Fxc3xi6QAb1SIBzVwXbUGKgO&#10;b8stiJiQLPaBnIGri7Arb28KzG2Y6NNd9qkRXEIxRwNtSkMuZaxb5zGuwuCIve8wekwsx0baEScu&#10;9728V2ojPXbECy0O7rl19Wl/9gZSsk/6Wr36+P41f7xMrarXWBlzt9DqEURyc/oLwy8+o0PJTMdw&#10;JhtFb2Cp9ZbZEztaP6xBcCZTWoM48ilTmwxkWcj/b5Q/UEsDBBQAAAAIAIdO4kCEPRybvAEAAF8D&#10;AAAOAAAAZHJzL2Uyb0RvYy54bWytU8GO0zAQvSPxD5bvNE0QUYmarhaq5YIAaeEDXMdpLMUe43Gb&#10;9AfgDzhx4c539Tt27GS7aLnsYS+OPTN+894bZ301mp4dlUcNtub5YsmZshIabfc1//b15tWKMwzC&#10;NqIHq2p+UsivNi9frAdXqQI66BvlGYFYrAZX8y4EV2UZyk4ZgQtwylKyBW9EoKPfZ40XA6GbPiuW&#10;yzIbwDfOg1SIFN1OST4j+qcAQttqqbYgD0bZMKF61YtAkrDTDvkmsW1bJcPntkUVWF9zUhrSSk1o&#10;v4trtlmLau+F67ScKYinUHikyQhtqekFaiuCYAev/4MyWnpAaMNCgskmIckRUpEvH3lz2wmnkhay&#10;Gt3FdHw+WPnp+MUz3dS8KDizwtDEz79+nn//Pf/5wfLoz+CworJbR4VhfAcjvZr7OFIwyh5bb+KX&#10;BDHKk7uni7tqDExSsCjL8nX5hjNJuTx/u1qtkv/Zw3XnMXxQYFjc1NzT+JKr4vgRA1Gh0vuS2M3C&#10;je77GI8cJy5xF8bdOBPfQXMi3gNNuOb4/SC84syH/j2kBxFR0F0fAiGlBvH6dGdGJd9T3/mNxMH+&#10;e05VD//F5g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AvCGrw2QAAAA4BAAAPAAAAAAAAAAEAIAAA&#10;ADgAAABkcnMvZG93bnJldi54bWxQSwECFAAUAAAACACHTuJAhD0cm7wBAABfAwAADgAAAAAAAAAB&#10;ACAAAAA+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auto"/>
                        <w:rPr>
                          <w:rFonts w:hint="default" w:asciiTheme="minorAscii" w:hAnsiTheme="minorBid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Ascii" w:hAnsiTheme="minorBid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Eleventh Challenge Cup Business Plan Competition National Bronze, provincial grand prize National Class Scholarship</w:t>
                      </w:r>
                      <w:r>
                        <w:rPr>
                          <w:rFonts w:hint="eastAsia" w:asciiTheme="minorAscii" w:hAnsiTheme="minorBid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4591685</wp:posOffset>
                </wp:positionV>
                <wp:extent cx="2462530" cy="1198880"/>
                <wp:effectExtent l="0" t="0" r="0" b="0"/>
                <wp:wrapNone/>
                <wp:docPr id="1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2530" cy="1198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I'm an experienced store manager with a keen eye for trends and a passion for the retail industry. I put customer satisfaction first, always.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62.4pt;margin-top:361.55pt;height:94.4pt;width:193.9pt;z-index:251673600;mso-width-relative:page;mso-height-relative:page;" filled="f" stroked="f" coordsize="21600,21600" o:gfxdata="UEsFBgAAAAAAAAAAAAAAAAAAAAAAAFBLAwQKAAAAAACHTuJAAAAAAAAAAAAAAAAABAAAAGRycy9Q&#10;SwMEFAAAAAgAh07iQHhmRXjZAAAADAEAAA8AAABkcnMvZG93bnJldi54bWxNj81OwzAQhO9IvIO1&#10;SNxa2ykUGrKpED8Sh14o4e7GJomI11G8bdK3x5zgOJrRzDfFdva9OLkxdoEQ9FKBcFQH21GDUH28&#10;Lu5BRDZkTR/IIZxdhG15eVGY3IaJ3t1pz41IJRRzg9AyD7mUsW6dN3EZBkfJ+wqjN5zk2Eg7mimV&#10;+15mSq2lNx2lhdYM7ql19ff+6BGY7aM+Vy8+vn3Ou+epVfWtqRCvr7R6AMFu5r8w/OIndCgT0yEc&#10;yUbRIyx0dpPYGeEuW2kQKZKtV+neAWGj9QZkWcj/J8ofUEsDBBQAAAAIAIdO4kCV9wocuwEAAF8D&#10;AAAOAAAAZHJzL2Uyb0RvYy54bWytU8GO0zAQvSPxD5bvNE2BpRs1XQHVckGAtPABruM0lmyP8bhN&#10;+gPwB5y4cN/v6ncwdrLd1XLZAxfHnhm/ee+Ns7oarGEHFVCDq3k5m3OmnIRGu13Nv329frHkDKNw&#10;jTDgVM2PCvnV+vmzVe8rtYAOTKMCIxCHVe9r3sXoq6JA2SkrcAZeOUq2EKyIdAy7ogmiJ3RrisV8&#10;flH0EBofQCpEim7GJJ8Qw1MAoW21VBuQe6tcHFGDMiKSJOy0R77ObNtWyfi5bVFFZmpOSmNeqQnt&#10;t2kt1itR7YLwnZYTBfEUCo80WaEdNT1DbUQUbB/0P1BWywAIbZxJsMUoJDtCKsr5I29uOuFV1kJW&#10;oz+bjv8PVn46fAlMN/QS3nDmhKWJn379PP2+Pf35wcrkT++xorIbT4VxeAcD1d7FkYJJ9tAGm74k&#10;iFGe3D2e3VVDZJKCi1cXi9cvKSUpV5aXy+Uy+1/cX/cB4wcFlqVNzQONL7sqDh8xEhUqvStJ3Rxc&#10;a2NSPHEcuaRdHLbDRHwLzZF49zThmuP3vQiKsxDNe8gPIqGgf7uPhJQbpOvjnQmVfM99pzeSBvvw&#10;nKvu/4v1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HhmRXjZAAAADAEAAA8AAAAAAAAAAQAgAAAA&#10;OAAAAGRycy9kb3ducmV2LnhtbFBLAQIUABQAAAAIAIdO4kCV9wocuwEAAF8DAAAOAAAAAAAAAAEA&#10;IAAAAD4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I'm an experienced store manager with a keen eye for trends and a passion for the retail industry. I put customer satisfaction first, always.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3977005</wp:posOffset>
                </wp:positionV>
                <wp:extent cx="2218055" cy="4959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49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Summary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7.95pt;margin-top:313.15pt;height:39.05pt;width:174.65pt;z-index:251672576;mso-width-relative:page;mso-height-relative:page;" filled="f" stroked="f" coordsize="21600,21600" o:gfxdata="UEsFBgAAAAAAAAAAAAAAAAAAAAAAAFBLAwQKAAAAAACHTuJAAAAAAAAAAAAAAAAABAAAAGRycy9Q&#10;SwMEFAAAAAgAh07iQKoLBNzeAAAACwEAAA8AAABkcnMvZG93bnJldi54bWxNj8tOwzAQRfdI/IM1&#10;SOxap2kS2jROhSJVSIguWrrpzomnSYQ9DrH7gK/HrGA5ukf3ninWN6PZBUfXWxIwm0bAkBqremoF&#10;HN43kwUw5yUpqS2hgC90sC7v7wqZK3ulHV72vmWhhFwuBXTeDznnrunQSDe1A1LITnY00odzbLka&#10;5TWUG83jKMq4kT2FhU4OWHXYfOzPRsBrtdnKXR2bxbeuXt5Oz8Pn4ZgK8fgwi1bAPN78Hwy/+kEd&#10;yuBU2zMpx7SAyTJdBlRAFmdzYIGI03kCrBbwFCUJ8LLg/38ofwBQSwMEFAAAAAgAh07iQH1TvkI8&#10;AgAAZgQAAA4AAABkcnMvZTJvRG9jLnhtbK1UwY7aMBC9V+o/WL6XBBa2gAgruoiq0qq7Eq16No5D&#10;Itke1zYk9APaP9hTL733u/iOjp3Aom0Pe+jFjGcmb/zezDC7aZQke2FdBTqj/V5KidAc8kpvM/r5&#10;0+rNmBLnmc6ZBC0yehCO3sxfv5rVZioGUILMhSUIot20NhktvTfTJHG8FIq5HhihMViAVczj1W6T&#10;3LIa0ZVMBml6ndRgc2OBC+fQu2yDtEO0LwGEoqi4WALfKaF9i2qFZB4pubIyjs7ja4tCcH9fFE54&#10;IjOKTH08sQjam3Am8xmbbi0zZcW7J7CXPOEZJ8UqjUXPUEvmGdnZ6i8oVXELDgrf46CSlkhUBFn0&#10;02farEtmROSCUjtzFt39P1j+cf9gSZVnFNuumcKGHx9/HH/+Pv76TsZBntq4KWatDeb55h00ODQn&#10;v0NnYN0UVoVf5EMwjuIezuKKxhOOzsGgP05HI0o4xoaT0eRqFGCSp6+Ndf69AEWCkVGLzYuasv2d&#10;823qKSUU07CqpIwNlJrUGb2+GqXxg3MEwaXGGoFD+9Zg+WbTdMQ2kB+Ql4V2MJzhqwqL3zHnH5jF&#10;SUAquCv+Ho9CAhaBzqKkBPvtX/6Qjw3CKCU1TlZG3dcds4IS+UFj6yb94TCMYrwMR28HeLGXkc1l&#10;RO/ULeDw9nErDY9myPfyZBYW1BdcqUWoiiGmOdbOqD+Zt76dd1xJLhaLmITDZ5i/02vDA3Qr52Ln&#10;oaii0kGmVptOPRy/2KtuVcJ8X95j1tPfw/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qgsE3N4A&#10;AAALAQAADwAAAAAAAAABACAAAAA4AAAAZHJzL2Rvd25yZXYueG1sUEsBAhQAFAAAAAgAh07iQH1T&#10;vkI8AgAAZgQAAA4AAAAAAAAAAQAgAAAAQw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Summary</w:t>
                      </w:r>
                    </w:p>
                    <w:p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6470015</wp:posOffset>
                </wp:positionV>
                <wp:extent cx="1877695" cy="49593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49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Certifications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47.95pt;margin-top:509.45pt;height:39.05pt;width:147.85pt;z-index:251674624;mso-width-relative:page;mso-height-relative:page;" filled="f" stroked="f" coordsize="21600,21600" o:gfxdata="UEsFBgAAAAAAAAAAAAAAAAAAAAAAAFBLAwQKAAAAAACHTuJAAAAAAAAAAAAAAAAABAAAAGRycy9Q&#10;SwMEFAAAAAgAh07iQKIVOmncAAAADQEAAA8AAABkcnMvZG93bnJldi54bWxNj81OwzAQhO9IfQdr&#10;K3Fr7VQqxCFOhSJVSAgOLb1w28RuEhHbIXZ/4OnZnOhtd2c0+02+udqenc0YOu8UJEsBzLja6841&#10;Cg4f20UKLER0GnvvjIIfE2BTzO5yzLS/uJ0572PDKMSFDBW0MQ4Z56FujcWw9INxpB39aDHSOjZc&#10;j3ihcNvzlRAP3GLn6EOLgylbU3/tT1bBa7l9x121sulvX768HZ+H78PnWqn7eSKegEVzjf9mmPAJ&#10;HQpiqvzJ6cB6BQu5lmQlQSQpTZNFSmpTTSf5KIAXOb9tUfwBUEsDBBQAAAAIAIdO4kASFvibPQIA&#10;AGgEAAAOAAAAZHJzL2Uyb0RvYy54bWytVM2O2jAQvlfqO1i+lwDLz4IIK7qIqhLqrkSrno3jkEi2&#10;x7UNCX2A9g166qX3PhfP0bETWLTtYQ+9OGPP+Bt/38xkdlcrSQ7CuhJ0SnudLiVCc8hKvUvpp4+r&#10;N7eUOM90xiRokdKjcPRu/vrVrDJT0YcCZCYsQRDtppVJaeG9mSaJ44VQzHXACI3OHKxiHrd2l2SW&#10;VYiuZNLvdkdJBTYzFrhwDk+XjZO2iPYlgJDnJRdL4HsltG9QrZDMIyVXlMbReXxtngvuH/LcCU9k&#10;SpGpjysmQXsb1mQ+Y9OdZaYoefsE9pInPOOkWKkx6QVqyTwje1v+BaVKbsFB7jscVNIQiYogi173&#10;mTabghkRuaDUzlxEd/8Pln84PFpSZintoySaKaz46cf308/fp1/fCJ6hQJVxU4zbGIz09VuosW3O&#10;5w4PA+86typ8kRFBP2IdL/KK2hMeLt2Ox6PJkBKOvsFkOLkZBpjk6baxzr8ToEgwUmqxfFFVdlg7&#10;34SeQ0IyDatSylhCqUmV0tHNsBsvXDwILjXmCByatwbL19u6JbaF7Ii8LDSt4QxflZh8zZx/ZBZ7&#10;AangtPgHXHIJmARai5IC7Nd/nYd4LBF6Kamwt1LqvuyZFZTI9xqLN+kNBgjr42YwHAfp7bVne+3R&#10;e3UP2L49nEvDoxnivTybuQX1GYdqEbKii2mOuVPqz+a9bzoeh5KLxSIGYfsZ5td6Y3iAbuRc7D3k&#10;ZVQ6yNRo06qHDRhr1Q5L6PDrfYx6+kHM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iFTpp3AAA&#10;AA0BAAAPAAAAAAAAAAEAIAAAADgAAABkcnMvZG93bnJldi54bWxQSwECFAAUAAAACACHTuJAEhb4&#10;mz0CAABoBAAADgAAAAAAAAABACAAAABB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Certifications</w:t>
                      </w:r>
                    </w:p>
                    <w:p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ragraph">
                  <wp:posOffset>2035810</wp:posOffset>
                </wp:positionV>
                <wp:extent cx="4253865" cy="3969385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3969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El Dorado University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Bachelor of Arts in Communication, 2015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Dean's Lister for 8 semesters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Cumulative GPA of 3.8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Member of the cheerdancing team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President and founder of the El Dorado Social Media Society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Creekroad High School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High School Diploma, Class of 2011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Maintained a GPA of 4.0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Graduated valedictorian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Co-captain of the cheerleading team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Managing Editor for the Creekroad Weekly Tribune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2pt;margin-top:160.3pt;height:312.55pt;width:334.95pt;z-index:251677696;mso-width-relative:page;mso-height-relative:page;" filled="f" stroked="f" coordsize="21600,21600" o:gfxdata="UEsFBgAAAAAAAAAAAAAAAAAAAAAAAFBLAwQKAAAAAACHTuJAAAAAAAAAAAAAAAAABAAAAGRycy9Q&#10;SwMEFAAAAAgAh07iQPlTjt/ZAAAADAEAAA8AAABkcnMvZG93bnJldi54bWxNj01PwzAMhu9I/IfI&#10;SNxY0nUrozSdEB8SBy6M7u41pq1onKrJ1u7fk53gZsuPXj9vsZ1tL040+s6xhmShQBDXznTcaKi+&#10;3u42IHxANtg7Jg1n8rAtr68KzI2b+JNOu9CIGMI+Rw1tCEMupa9bsugXbiCOt283WgxxHRtpRpxi&#10;uO3lUqlMWuw4fmhxoOeW6p/d0WoIwTwl5+rV+vf9/PEytapeY6X17U2iHkEEmsMfDBf9qA5ldDq4&#10;Ixsveg1pplYRjcNSZSAuhEpVCuKg4WG1vgdZFvJ/ifIXUEsDBBQAAAAIAIdO4kDM12+hvQEAAF8D&#10;AAAOAAAAZHJzL2Uyb0RvYy54bWytU0Fu2zAQvBfoHwjeazlWbDiC5aCNkVyCtkDaB9AUZREQuSyX&#10;tuQPtD/oqZfe+y6/I0tKcYr0kkMvFLm7nJ2ZpVbXvWnZQXnUYEt+MZlypqyESttdyb9+uX235AyD&#10;sJVowaqSHxXy6/XbN6vOFWoGDbSV8oxALBadK3kTgiuyDGWjjMAJOGUpWYM3ItDR77LKi47QTZvN&#10;ptNF1oGvnAepECm6GZJ8RPSvAYS61lJtQO6NsmFA9aoVgSRhox3ydWJb10qGT3WNKrC25KQ0pJWa&#10;0H4b12y9EsXOC9doOVIQr6HwQpMR2lLTM9RGBMH2Xv8DZbT0gFCHiQSTDUKSI6TiYvrCm4dGOJW0&#10;kNXozqbj/4OVHw+fPdNVyfOcMysMTfz088fp15/T7+9sFv3pHBZU9uCoMPQfoKdX8xRHCkbZfe1N&#10;/JIgRnly93h2V/WBSQpezub5cjHnTFIuv1pc5ct5xMmerzuP4U6BYXFTck/jS66Kwz2GofSpJHaz&#10;cKvbNsYjx4FL3IV+24/Et1AdiXdHEy45ftsLrzjzob2B9CAiCrr3+0BIqUG8PtwZUcn3RHF8I3Gw&#10;f59T1fN/sX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+VOO39kAAAAMAQAADwAAAAAAAAABACAA&#10;AAA4AAAAZHJzL2Rvd25yZXYueG1sUEsBAhQAFAAAAAgAh07iQMzXb6G9AQAAXwMAAA4AAAAAAAAA&#10;AQAgAAAAPg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El Dorado University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Bachelor of Arts in Communication, 2015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Dean's Lister for 8 semesters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Cumulative GPA of 3.8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Member of the cheerdancing team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President and founder of the El Dorado Social Media Society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Creekroad High School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High School Diploma, Class of 2011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Maintained a GPA of 4.0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Graduated valedictorian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Co-captain of the cheerleading team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Managing Editor for the Creekroad Weekly Tribune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1560830</wp:posOffset>
                </wp:positionV>
                <wp:extent cx="2310130" cy="4959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130" cy="49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Personal Information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7.95pt;margin-top:122.9pt;height:39.05pt;width:181.9pt;z-index:251670528;mso-width-relative:page;mso-height-relative:page;" filled="f" stroked="f" coordsize="21600,21600" o:gfxdata="UEsFBgAAAAAAAAAAAAAAAAAAAAAAAFBLAwQKAAAAAACHTuJAAAAAAAAAAAAAAAAABAAAAGRycy9Q&#10;SwMEFAAAAAgAh07iQCLn5czdAAAACwEAAA8AAABkcnMvZG93bnJldi54bWxNj8tOwzAQRfdI/IM1&#10;SOxapy4pTYhToUgVEoJFSzfsnNhNIuxxiN0H/foOK1jOzNGdc4vV2Vl2NGPoPUqYTRNgBhuve2wl&#10;7D7WkyWwEBVqZT0aCT8mwKq8vSlUrv0JN+a4jS2jEAy5ktDFOOSch6YzToWpHwzSbe9HpyKNY8v1&#10;qE4U7iwXSbLgTvVIHzo1mKozzdf24CS8Vut3tamFW15s9fK2fx6+d5+plPd3s+QJWDTn+AfDrz6p&#10;Q0lOtT+gDsxKmGRpRqgE8ZBSByLE4pE2tYS5mGfAy4L/71BeAVBLAwQUAAAACACHTuJAgRw3wjwC&#10;AABmBAAADgAAAGRycy9lMm9Eb2MueG1srVTNbtQwEL4j8Q6W7zT7W+iq2WppVYRU0UoFcfY6ThPJ&#10;9hjb26Q8ALwBJy7cea4+B5+d3W1VOPTAxRl7xt/M9804xye90exW+dCSLfn4YMSZspKq1t6U/NPH&#10;81dvOAtR2Eposqrkdyrwk+XLF8edW6gJNaQr5RlAbFh0ruRNjG5RFEE2yohwQE5ZOGvyRkRs/U1R&#10;edEB3ehiMhodFh35ynmSKgScng1OvkX0zwGkum6lOiO5McrGAdUrLSIohaZ1gS9ztXWtZLys66Ai&#10;0yUH05hXJIG9TmuxPBaLGy9c08ptCeI5JTzhZERrkXQPdSaiYBvf/gVlWukpUB0PJJliIJIVAYvx&#10;6Ik2141wKnOB1MHtRQ//D1Z+uL3yrK1KPufMCoOG3//4fv/z9/2vb2ye5OlcWCDq2iEu9m+px9Ds&#10;zgMOE+u+9iZ9wYfBD3Hv9uKqPjKJw8l0PBpP4ZLwzY7mR9MMXzzcdj7Ed4oMS0bJPZqXNRW3FyGi&#10;EoTuQlIyS+et1rmB2rKu5IfT+Shf2HtwQ1tcTByGWpMV+3W/Jbam6g68PA2DEZw8b5H8QoR4JTwm&#10;AfXircRLLLUmJKGtxVlD/uu/zlM8GgQvZx0mq+Thy0Z4xZl+b9G6o/FsBtiYN7P56wk2/rFn/dhj&#10;N+aUMLxjvEons5nio96ZtSfzGU9qlbLCJaxE7pLHnXkah3nHk5RqtcpBGD4n4oW9djJBD3KuNpHq&#10;NiudZBq02aqH8csN2D6VNN+P9znq4few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i5+XM3QAA&#10;AAsBAAAPAAAAAAAAAAEAIAAAADgAAABkcnMvZG93bnJldi54bWxQSwECFAAUAAAACACHTuJAgRw3&#10;wjwCAABmBAAADgAAAAAAAAABACAAAABC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Personal Information</w:t>
                      </w:r>
                    </w:p>
                    <w:p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106680</wp:posOffset>
                </wp:positionV>
                <wp:extent cx="4951095" cy="76009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095" cy="76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mbria Math" w:hAnsi="Cambria Math" w:eastAsia="Malgun Gothic" w:cs="Cambria Math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Cambria Math" w:hAnsi="Cambria Math" w:eastAsia="Malgun Gothic" w:cs="Cambria Math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 am Palette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ambria Math" w:hAnsi="Cambria Math" w:cs="Cambria Math"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04.95pt;margin-top:8.4pt;height:59.85pt;width:389.85pt;z-index:251668480;mso-width-relative:page;mso-height-relative:page;" filled="f" stroked="f" coordsize="21600,21600" o:gfxdata="UEsFBgAAAAAAAAAAAAAAAAAAAAAAAFBLAwQKAAAAAACHTuJAAAAAAAAAAAAAAAAABAAAAGRycy9Q&#10;SwMEFAAAAAgAh07iQAlMwWbaAAAACgEAAA8AAABkcnMvZG93bnJldi54bWxNj81OwzAQhO9IvIO1&#10;SNyo3aBGSYhToUgVEoJDSy/cNrGbRMTrELs/8PQsJzjuzKfZmXJ9caM42TkMnjQsFwqEpdabgToN&#10;+7fNXQYiRCSDoyer4csGWFfXVyUWxp9pa0+72AkOoVCghj7GqZAytL11GBZ+ssTewc8OI59zJ82M&#10;Zw53o0yUSqXDgfhDj5Ote9t+7I5Ow3O9ecVtk7jse6yfXg6P0+f+faX17c1SPYCI9hL/YPitz9Wh&#10;4k6NP5IJYtSQqDxnlI2UJzCQZ3kKomHhPl2BrEr5f0L1A1BLAwQUAAAACACHTuJADM1PlToCAABo&#10;BAAADgAAAGRycy9lMm9Eb2MueG1srVTBbhMxEL0j8Q+W73Q3JWlp1E0VWhUhVbRSQZwdr7e7ku0x&#10;ttPd8gHwB5y4cOe7+h08e5O0Khx64OKMZ2bf+L2ZyfHJYDS7VT50ZCs+2Ss5U1ZS3dmbin/6eP7q&#10;DWchClsLTVZV/E4FfrJ4+eK4d3O1Ty3pWnkGEBvmvat4G6ObF0WQrTIi7JFTFsGGvBERV39T1F70&#10;QDe62C/Lg6InXztPUoUA79kY5BtE/xxAappOqjOSa6NsHFG90iKCUmg7F/giv7ZplIyXTRNUZLri&#10;YBrziSKwV+ksFsdifuOFazu5eYJ4zhOecDKisyi6gzoTUbC17/6CMp30FKiJe5JMMRLJioDFpHyi&#10;zXUrnMpcIHVwO9HD/4OVH26vPOtqTAIkscKg4/c/vt///H3/6xuDDwL1LsyRd+2QGYe3NCB56w9w&#10;Jt5D4036BSOGOLDudvKqITIJ5/RoNimPZpxJxA4PymQDvnj42vkQ3ykyLBkV92hfVlXcXoQ4pm5T&#10;UjFL553WuYXasr7iB69nZf5gFwG4tqiROIxvTVYcVsOG2IrqO/DyNI5GcPK8Q/ELEeKV8JgFUMG2&#10;xEscjSYUoY3FWUv+67/8KR8tQpSzHrNV8fBlLbziTL+3aN7RZDoFbMyX6exwHxf/OLJ6HLFrc0oY&#10;3wn20slspvyot2bjyXzGUi1TVYSElahd8bg1T+M48VhKqZbLnITxcyJe2GsnE/Qo53Idqemy0kmm&#10;UZuNehjA3KvNsqQJf3zPWQ9/EI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CUzBZtoAAAAKAQAA&#10;DwAAAAAAAAABACAAAAA4AAAAZHJzL2Rvd25yZXYueG1sUEsBAhQAFAAAAAgAh07iQAzNT5U6AgAA&#10;aAQAAA4AAAAAAAAAAQAgAAAAP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mbria Math" w:hAnsi="Cambria Math" w:eastAsia="Malgun Gothic" w:cs="Cambria Math"/>
                          <w:color w:val="FFFFFF" w:themeColor="background1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Cambria Math" w:hAnsi="Cambria Math" w:eastAsia="Malgun Gothic" w:cs="Cambria Math"/>
                          <w:color w:val="FFFFFF" w:themeColor="background1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I am Palette</w:t>
                      </w:r>
                    </w:p>
                    <w:p>
                      <w:pPr>
                        <w:jc w:val="center"/>
                        <w:rPr>
                          <w:rFonts w:hint="default" w:ascii="Cambria Math" w:hAnsi="Cambria Math" w:cs="Cambria Math"/>
                          <w:color w:val="FFFFFF" w:themeColor="background1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9392920</wp:posOffset>
                </wp:positionV>
                <wp:extent cx="7558405" cy="382270"/>
                <wp:effectExtent l="0" t="0" r="63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405" cy="3822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89.05pt;margin-top:739.6pt;height:30.1pt;width:595.15pt;z-index:251666432;v-text-anchor:middle;mso-width-relative:page;mso-height-relative:page;" fillcolor="#1F4E79 [1604]" filled="t" stroked="f" coordsize="21600,21600" o:gfxdata="UEsFBgAAAAAAAAAAAAAAAAAAAAAAAFBLAwQKAAAAAACHTuJAAAAAAAAAAAAAAAAABAAAAGRycy9Q&#10;SwMEFAAAAAgAh07iQDSZCN3bAAAADwEAAA8AAABkcnMvZG93bnJldi54bWxNj81OwzAQhO9IvIO1&#10;SNxa22npT4jTA9AriILUcnOTJY4a21FsN+Xt2Z7gNqsZzXxbbC62Y2ccQuudAjkVwNBVvm5do+Dz&#10;YztZAQtRu1p33qGCHwywKW9vCp3XfnTveN7FhlGJC7lWYGLsc85DZdDqMPU9OvK+/WB1pHNoeD3o&#10;kcptxzMhFtzq1tGC0T0+GaxOu2RpJB2+XvnLthnfTvuQZrgwz0krdX8nxSOwiJf4F4YrPqFDSUxH&#10;n1wdWKdgIpcrSVly5st1BuyaETIjdST1MFvPgZcF//9H+QtQSwMEFAAAAAgAh07iQNCbMBJ9AgAA&#10;7QQAAA4AAABkcnMvZTJvRG9jLnhtbK1UzW4TMRC+I/EOlu90kzQhadRNFTUEIRVaqSDOjtebteQ/&#10;bCeb8jJI3HgIHgfxGnz2btuocOiBHJwZz+w3M9/M+PzioBXZCx+kNSUdngwoEYbbSpptST99XL+a&#10;URIiMxVT1oiS3olALxYvX5y3bi5GtrGqEp4AxIR560raxOjmRRF4IzQLJ9YJA2NtvWYRqt8WlWct&#10;0LUqRoPB66K1vnLechECbledkfaI/jmAtq4lFyvLd1qY2KF6oVhESaGRLtBFzrauBY/XdR1EJKqk&#10;qDTmE0Egb9JZLM7ZfOuZayTvU2DPSeFJTZpJg6APUCsWGdl5+ReUltzbYOt4wq0uukIyI6hiOHjC&#10;zW3DnMi1gOrgHkgP/w+Wf9jfeCKrkp5SYphGw39/+/Hr53dymrhpXZjD5dbd+F4LEFOhh9rr9I8S&#10;yCHzeffApzhEwnE5nUxm48GEEg7b6Ww0mmbCi8evnQ/xrbCaJKGkHv3KNLL9VYiICNd7lxQsWCWr&#10;tVQqK367uVSe7Bl6O1yP30zP8rdqp9/bqrueDPBLhQAodP6dfAykDGmBgOwwFZxhpmvMEkTtwEsw&#10;W0qY2mJZePQ5grEpB6B22a1YaLpwOb9uprSMWBMldUlnKYn7LJRBAonWjsgkbWx1hyZ4201ncHwt&#10;QccVC/GGeYwj0sLCxmsctbLI1fYSJY31X/91n/wxJbBS0mK8UceXHfOCEvXOYH7OhuNx2oesjCfT&#10;ERR/bNkcW8xOX9rEMp4Gx7OY/KO6F2tv9Wfs9TJFhYkZjtgdY71yGbu1w8vAxXKZ3bADjsUrc+t4&#10;Ak+EGrvcRVvL3P1HdnrSsAW5f/3GpjU71rPX4yu1+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A0&#10;mQjd2wAAAA8BAAAPAAAAAAAAAAEAIAAAADgAAABkcnMvZG93bnJldi54bWxQSwECFAAUAAAACACH&#10;TuJA0JswEn0CAADtBAAADgAAAAAAAAABACAAAABA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-1136015</wp:posOffset>
                </wp:positionH>
                <wp:positionV relativeFrom="paragraph">
                  <wp:posOffset>-922020</wp:posOffset>
                </wp:positionV>
                <wp:extent cx="7558405" cy="1842770"/>
                <wp:effectExtent l="0" t="0" r="635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7920" y="2228850"/>
                          <a:ext cx="7558405" cy="1842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89.45pt;margin-top:-72.6pt;height:145.1pt;width:595.15pt;z-index:251665408;v-text-anchor:middle;mso-width-relative:page;mso-height-relative:page;" fillcolor="#1F4E79 [1604]" filled="t" stroked="f" coordsize="21600,21600" o:gfxdata="UEsFBgAAAAAAAAAAAAAAAAAAAAAAAFBLAwQKAAAAAACHTuJAAAAAAAAAAAAAAAAABAAAAGRycy9Q&#10;SwMEFAAAAAgAh07iQEgMSWrZAAAADgEAAA8AAABkcnMvZG93bnJldi54bWxNj8tOwzAQRfdI/IM1&#10;SOxa2yV9EOJ0AXQLoiAVdtN4SKLGdhTbTfl7nBXs7miO7qPYXkzHzjT41lkFci6Aka2cbm2t4ON9&#10;N9sA8wGtxs5ZUvBDHrbl9VWBuXajfaPzPtQsmVifo4ImhD7n3FcNGfRz15NNv283GAzpHGquBxyT&#10;uen4QogVN9jalNBgT48NVad9NCkkfn698OddPb6eDj7e0ap5iqjU7Y0UD8ACXcIfDFP9VB3K1Ono&#10;otWedQpmcr25T+yksuUC2MQIKTNgx6SypQBeFvz/jPIXUEsDBBQAAAAIAIdO4kCvS8w9iQIAAPoE&#10;AAAOAAAAZHJzL2Uyb0RvYy54bWytVM1uEzEQviPxDpbvdJMlIWnUTRU1BCEVWqkgzo7Xm7XkP2zn&#10;p7wMUm88BI+DeA0+e7dtVDj0QA7OjGf2m5lvZnx2ftCK7IQP0pqKDk8GlAjDbS3NpqKfP61eTSkJ&#10;kZmaKWtERW9FoOfzly/O9m4mSttaVQtPAGLCbO8q2sboZkUReCs0CyfWCQNjY71mEarfFLVne6Br&#10;VZSDwZtib33tvOUiBNwuOyPtEf1zAG3TSC6Wlm+1MLFD9UKxiJJCK12g85xt0wger5omiEhURVFp&#10;zCeCQF6ns5ifsdnGM9dK3qfAnpPCk5o0kwZBH6CWLDKy9fIvKC25t8E28YRbXXSFZEZQxXDwhJub&#10;ljmRawHVwT2QHv4fLP+4u/ZE1hUtKTFMo+G/v//49fOOlImbvQszuNy4a99rAWIq9NB4nf5RAjlg&#10;joavJ6clWL0FUllOp+OeW3GIhMNhMh5PR4MxJRwew+monEyyR/EI5XyI74TVJAkV9Whe5pTtLkNE&#10;eLjeu6TIwSpZr6RSWfGb9YXyZMfQ6OFq9HZymr9VW/3B1t31eIBfqgpAofPv5GMgZcgeCOUEroQz&#10;DHiDwYKoHUgKZkMJUxtsDo8+RzA25QDULrslC20XLufXDZiWETujpK7oNCVxn4UySCBx3LGapLWt&#10;b9ERb7tRDY6vJOi4ZCFeM4/ZRFrY3niFo1EWudpeoqS1/tu/7pM/RgZWSvaYddTxdcu8oES9Nxim&#10;0+FoBNiYldF4kvrojy3rY4vZ6gubWMY74XgWk39U92Ljrf6CJV+kqDAxwxG7Y6xXLmK3g3gmuFgs&#10;shsWwrF4aW4cT+CJUGMX22gbmbv/yE5PGlYi969f37Rzx3r2enyy5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SAxJatkAAAAOAQAADwAAAAAAAAABACAAAAA4AAAAZHJzL2Rvd25yZXYueG1sUEsB&#10;AhQAFAAAAAgAh07iQK9LzD2JAgAA+gQAAA4AAAAAAAAAAQAgAAAAPgEAAGRycy9lMm9Eb2MueG1s&#10;UEsFBgAAAAAGAAYAWQEAAD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stellar">
    <w:altName w:val="苹方-简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D397D"/>
    <w:rsid w:val="060E7367"/>
    <w:rsid w:val="28640EFA"/>
    <w:rsid w:val="2F7E3B94"/>
    <w:rsid w:val="3BAF342B"/>
    <w:rsid w:val="4FFD1CB5"/>
    <w:rsid w:val="511A44D6"/>
    <w:rsid w:val="5B4D2A44"/>
    <w:rsid w:val="5FDD397D"/>
    <w:rsid w:val="754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liaodengsong/Library/Containers/com.kingsoft.wpsoffice.mac.global/Data/.kingsoft/office6/templates/download/52524472851a46a98a388d03c01da6ba/Blue%20Basic%20Graduates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Basic Graduates Resume.docx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2024-02-25T20:02:00Z</dcterms:created>
  <dc:creator>liaodengsong</dc:creator>
  <cp:lastModifiedBy>liaodengsong</cp:lastModifiedBy>
  <dcterms:modified xsi:type="dcterms:W3CDTF">2024-02-25T20:02:38Z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ICV">
    <vt:lpwstr>FC0BE156664648E29E06AF77E5441EA0</vt:lpwstr>
  </property>
</Properties>
</file>